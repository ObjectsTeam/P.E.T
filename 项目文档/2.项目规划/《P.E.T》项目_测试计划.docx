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4B67BC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bookmarkStart w:id="0" w:name="_Toc502734358"/>
      <w:r>
        <w:rPr>
          <w:rFonts w:ascii="宋体" w:hAnsi="宋体" w:hint="eastAsia"/>
          <w:b/>
          <w:color w:val="000000"/>
          <w:kern w:val="11"/>
          <w:sz w:val="52"/>
        </w:rPr>
        <w:t>《P.E.T》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  <w:bookmarkEnd w:id="0"/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bookmarkStart w:id="1" w:name="_Toc502734359"/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  <w:bookmarkEnd w:id="1"/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bookmarkStart w:id="2" w:name="_Toc502734360"/>
      <w:r>
        <w:rPr>
          <w:rFonts w:ascii="黑体" w:hAnsi="Century Gothic" w:hint="eastAsia"/>
          <w:b/>
          <w:sz w:val="30"/>
        </w:rPr>
        <w:t>河北师大软件学院</w:t>
      </w:r>
      <w:bookmarkEnd w:id="2"/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C8304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张意诚</w:t>
            </w:r>
            <w:proofErr w:type="gramEnd"/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4B3D5E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2017</w:t>
            </w:r>
            <w:r w:rsidR="00C83045">
              <w:rPr>
                <w:rFonts w:hint="eastAsia"/>
                <w:bCs/>
                <w:sz w:val="21"/>
              </w:rPr>
              <w:t>-12-25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C8304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P.E.T</w:t>
            </w:r>
            <w:r>
              <w:rPr>
                <w:rFonts w:hint="eastAsia"/>
                <w:bCs/>
                <w:sz w:val="21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C8304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王洪章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bookmarkStart w:id="3" w:name="_Toc502734361"/>
      <w:r>
        <w:rPr>
          <w:rFonts w:hint="eastAsia"/>
          <w:b/>
          <w:color w:val="000000"/>
          <w:sz w:val="30"/>
        </w:rPr>
        <w:t>文件修改记录</w:t>
      </w:r>
      <w:bookmarkEnd w:id="3"/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4" w:name="_Toc5611542"/>
    <w:bookmarkStart w:id="5" w:name="_Toc7841916"/>
    <w:bookmarkStart w:id="6" w:name="_Toc7841668"/>
    <w:bookmarkStart w:id="7" w:name="_Toc472156533"/>
    <w:bookmarkStart w:id="8" w:name="_Toc7842076"/>
    <w:p w:rsidR="006144D6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</w:p>
    <w:sdt>
      <w:sdtPr>
        <w:rPr>
          <w:lang w:val="zh-CN"/>
        </w:rPr>
        <w:id w:val="-1047368007"/>
        <w:docPartObj>
          <w:docPartGallery w:val="Table of Contents"/>
          <w:docPartUnique/>
        </w:docPartObj>
      </w:sdtPr>
      <w:sdtEndPr>
        <w:rPr>
          <w:rFonts w:ascii="Arial" w:eastAsia="宋体" w:hAnsi="Arial" w:cs="Times New Roman"/>
          <w:snapToGrid w:val="0"/>
          <w:color w:val="auto"/>
          <w:sz w:val="21"/>
          <w:szCs w:val="20"/>
        </w:rPr>
      </w:sdtEndPr>
      <w:sdtContent>
        <w:p w:rsidR="006144D6" w:rsidRDefault="006144D6">
          <w:pPr>
            <w:pStyle w:val="TOC"/>
          </w:pPr>
          <w:r>
            <w:rPr>
              <w:lang w:val="zh-CN"/>
            </w:rPr>
            <w:t>目录</w:t>
          </w:r>
        </w:p>
        <w:p w:rsidR="006144D6" w:rsidRDefault="006144D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34358" w:history="1">
            <w:r w:rsidRPr="009D3132">
              <w:rPr>
                <w:rStyle w:val="ae"/>
                <w:rFonts w:ascii="宋体" w:hAnsi="宋体" w:hint="eastAsia"/>
                <w:noProof/>
                <w:kern w:val="11"/>
              </w:rPr>
              <w:t>《</w:t>
            </w:r>
            <w:r w:rsidRPr="009D3132">
              <w:rPr>
                <w:rStyle w:val="ae"/>
                <w:rFonts w:ascii="宋体" w:hAnsi="宋体"/>
                <w:noProof/>
                <w:kern w:val="11"/>
              </w:rPr>
              <w:t>P.E.T</w:t>
            </w:r>
            <w:r w:rsidRPr="009D3132">
              <w:rPr>
                <w:rStyle w:val="ae"/>
                <w:rFonts w:ascii="宋体" w:hAnsi="宋体" w:hint="eastAsia"/>
                <w:noProof/>
                <w:kern w:val="11"/>
              </w:rPr>
              <w:t>》</w:t>
            </w:r>
            <w:r w:rsidRPr="009D3132">
              <w:rPr>
                <w:rStyle w:val="ae"/>
                <w:rFonts w:ascii="宋体" w:hAnsi="宋体"/>
                <w:noProof/>
                <w:kern w:val="11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359" w:history="1">
            <w:r w:rsidRPr="009D3132">
              <w:rPr>
                <w:rStyle w:val="ae"/>
                <w:rFonts w:ascii="宋体" w:hAnsi="宋体" w:hint="eastAsia"/>
                <w:noProof/>
                <w:kern w:val="11"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360" w:history="1">
            <w:r w:rsidRPr="009D3132">
              <w:rPr>
                <w:rStyle w:val="ae"/>
                <w:rFonts w:ascii="黑体" w:hAnsi="Century Gothic" w:hint="eastAsia"/>
                <w:noProof/>
              </w:rPr>
              <w:t>河北师大软件学院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361" w:history="1">
            <w:r w:rsidRPr="009D3132">
              <w:rPr>
                <w:rStyle w:val="ae"/>
                <w:rFonts w:hint="eastAsia"/>
                <w:noProof/>
              </w:rPr>
              <w:t>文件修改记录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362" w:history="1">
            <w:r w:rsidRPr="009D3132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63" w:history="1">
            <w:r w:rsidRPr="009D3132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64" w:history="1">
            <w:r w:rsidRPr="009D3132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参考与引用文档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65" w:history="1">
            <w:r w:rsidRPr="009D3132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366" w:history="1">
            <w:r w:rsidRPr="009D3132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67" w:history="1">
            <w:r w:rsidRPr="009D3132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30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502734368" w:history="1">
            <w:r w:rsidRPr="009D3132">
              <w:rPr>
                <w:rStyle w:val="a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30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502734369" w:history="1">
            <w:r w:rsidRPr="009D3132">
              <w:rPr>
                <w:rStyle w:val="a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30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502734370" w:history="1">
            <w:r w:rsidRPr="009D3132">
              <w:rPr>
                <w:rStyle w:val="a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1" w:history="1">
            <w:r w:rsidRPr="009D3132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2" w:history="1">
            <w:r w:rsidRPr="009D3132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373" w:history="1">
            <w:r w:rsidRPr="009D3132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4" w:history="1">
            <w:r w:rsidRPr="009D3132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5" w:history="1">
            <w:r w:rsidRPr="009D3132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6" w:history="1">
            <w:r w:rsidRPr="009D3132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7" w:history="1">
            <w:r w:rsidRPr="009D3132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8" w:history="1">
            <w:r w:rsidRPr="009D3132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79" w:history="1">
            <w:r w:rsidRPr="009D3132">
              <w:rPr>
                <w:rStyle w:val="a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380" w:history="1">
            <w:r w:rsidRPr="009D3132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测试项目说明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81" w:history="1">
            <w:r w:rsidRPr="009D3132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系统使用角色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82" w:history="1">
            <w:r w:rsidRPr="009D3132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通用的测试约束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383" w:history="1">
            <w:r w:rsidRPr="009D3132">
              <w:rPr>
                <w:rStyle w:val="a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9D3132">
              <w:rPr>
                <w:rStyle w:val="ae"/>
                <w:rFonts w:hint="eastAsia"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4D6" w:rsidRDefault="006144D6">
          <w:r>
            <w:rPr>
              <w:b/>
              <w:bCs/>
              <w:lang w:val="zh-CN"/>
            </w:rPr>
            <w:fldChar w:fldCharType="end"/>
          </w:r>
        </w:p>
      </w:sdtContent>
    </w:sdt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</w:t>
      </w:r>
      <w:bookmarkStart w:id="9" w:name="_GoBack"/>
      <w:bookmarkEnd w:id="9"/>
      <w:r>
        <w:rPr>
          <w:rFonts w:hint="eastAsia"/>
        </w:rPr>
        <w:t>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lastRenderedPageBreak/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10" w:name="_Toc232815735"/>
      <w:bookmarkStart w:id="11" w:name="_Toc502734362"/>
      <w:bookmarkEnd w:id="4"/>
      <w:bookmarkEnd w:id="5"/>
      <w:bookmarkEnd w:id="6"/>
      <w:bookmarkEnd w:id="7"/>
      <w:bookmarkEnd w:id="8"/>
      <w:r>
        <w:rPr>
          <w:rFonts w:hint="eastAsia"/>
        </w:rPr>
        <w:lastRenderedPageBreak/>
        <w:t>目的</w:t>
      </w:r>
      <w:bookmarkEnd w:id="10"/>
      <w:bookmarkEnd w:id="11"/>
    </w:p>
    <w:p w:rsidR="00E731FC" w:rsidRDefault="00BE4D2C">
      <w:pPr>
        <w:pStyle w:val="2"/>
      </w:pPr>
      <w:bookmarkStart w:id="12" w:name="_Toc232815736"/>
      <w:bookmarkStart w:id="13" w:name="_Toc502734363"/>
      <w:r>
        <w:rPr>
          <w:rFonts w:hint="eastAsia"/>
        </w:rPr>
        <w:t>测试目标</w:t>
      </w:r>
      <w:bookmarkEnd w:id="12"/>
      <w:bookmarkEnd w:id="13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4B3D5E">
        <w:rPr>
          <w:rFonts w:hint="eastAsia"/>
        </w:rPr>
        <w:t>《</w:t>
      </w:r>
      <w:r w:rsidR="004B3D5E">
        <w:rPr>
          <w:rFonts w:hint="eastAsia"/>
        </w:rPr>
        <w:t>P.E.T</w:t>
      </w:r>
      <w:r w:rsidR="004B3D5E">
        <w:rPr>
          <w:rFonts w:hint="eastAsia"/>
        </w:rPr>
        <w:t>》</w:t>
      </w:r>
      <w:r w:rsidR="004B3D5E">
        <w:rPr>
          <w:rFonts w:hint="eastAsia"/>
        </w:rPr>
        <w:t>app</w:t>
      </w:r>
      <w:r w:rsidR="004B3D5E">
        <w:rPr>
          <w:rFonts w:hint="eastAsia"/>
        </w:rPr>
        <w:t>中的功能进行测试，《</w:t>
      </w:r>
      <w:r w:rsidR="004B3D5E">
        <w:rPr>
          <w:rFonts w:hint="eastAsia"/>
        </w:rPr>
        <w:t>P.E.T</w:t>
      </w:r>
      <w:r w:rsidR="004B3D5E">
        <w:rPr>
          <w:rFonts w:hint="eastAsia"/>
        </w:rPr>
        <w:t>》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14" w:name="_Toc232815738"/>
      <w:bookmarkStart w:id="15" w:name="_Toc502734364"/>
      <w:r>
        <w:rPr>
          <w:rFonts w:hint="eastAsia"/>
        </w:rPr>
        <w:t>参考与引用文档</w:t>
      </w:r>
      <w:bookmarkEnd w:id="14"/>
      <w:bookmarkEnd w:id="15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4B3D5E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  <w:r>
        <w:rPr>
          <w:rFonts w:ascii="宋体" w:hAnsi="宋体" w:hint="eastAsia"/>
          <w:szCs w:val="21"/>
        </w:rPr>
        <w:t>需求规格说明书</w:t>
      </w:r>
    </w:p>
    <w:p w:rsidR="00E731FC" w:rsidRDefault="00BE4D2C">
      <w:pPr>
        <w:pStyle w:val="2"/>
        <w:tabs>
          <w:tab w:val="clear" w:pos="525"/>
        </w:tabs>
      </w:pPr>
      <w:bookmarkStart w:id="16" w:name="_Toc502734365"/>
      <w:r>
        <w:rPr>
          <w:rFonts w:hint="eastAsia"/>
        </w:rPr>
        <w:t>测试提交文档</w:t>
      </w:r>
      <w:bookmarkEnd w:id="16"/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等</w:t>
      </w:r>
    </w:p>
    <w:p w:rsidR="00E731FC" w:rsidRDefault="00BE4D2C">
      <w:pPr>
        <w:pStyle w:val="1"/>
      </w:pPr>
      <w:bookmarkStart w:id="17" w:name="_Toc232815739"/>
      <w:bookmarkStart w:id="18" w:name="_Toc502734366"/>
      <w:r>
        <w:rPr>
          <w:rFonts w:hint="eastAsia"/>
        </w:rPr>
        <w:t>测试计划</w:t>
      </w:r>
      <w:bookmarkEnd w:id="17"/>
      <w:bookmarkEnd w:id="18"/>
    </w:p>
    <w:p w:rsidR="00E731FC" w:rsidRDefault="00BE4D2C">
      <w:pPr>
        <w:pStyle w:val="2"/>
      </w:pPr>
      <w:bookmarkStart w:id="19" w:name="_Toc232815740"/>
      <w:bookmarkStart w:id="20" w:name="_Toc502734367"/>
      <w:r>
        <w:rPr>
          <w:rFonts w:hint="eastAsia"/>
        </w:rPr>
        <w:t>测试环境</w:t>
      </w:r>
      <w:bookmarkEnd w:id="19"/>
      <w:bookmarkEnd w:id="20"/>
    </w:p>
    <w:p w:rsidR="00E731FC" w:rsidRDefault="00BE4D2C">
      <w:pPr>
        <w:pStyle w:val="3"/>
      </w:pPr>
      <w:bookmarkStart w:id="21" w:name="_Toc232815741"/>
      <w:bookmarkStart w:id="22" w:name="_Toc502734368"/>
      <w:r>
        <w:rPr>
          <w:rFonts w:hint="eastAsia"/>
        </w:rPr>
        <w:t>软件</w:t>
      </w:r>
      <w:bookmarkEnd w:id="21"/>
      <w:bookmarkEnd w:id="22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23" w:name="_Toc78337823"/>
      <w:r>
        <w:rPr>
          <w:rFonts w:hint="eastAsia"/>
        </w:rPr>
        <w:t>操作系统：</w:t>
      </w:r>
      <w:bookmarkStart w:id="24" w:name="_Toc78337824"/>
      <w:bookmarkEnd w:id="23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 w:rsidR="004B3D5E">
        <w:rPr>
          <w:rFonts w:hint="eastAsia"/>
        </w:rPr>
        <w:t>、</w:t>
      </w:r>
      <w:r>
        <w:rPr>
          <w:rFonts w:hint="eastAsia"/>
        </w:rPr>
        <w:t>安卓</w:t>
      </w:r>
    </w:p>
    <w:bookmarkEnd w:id="24"/>
    <w:p w:rsidR="00E731FC" w:rsidRDefault="00E731FC">
      <w:pPr>
        <w:pStyle w:val="31"/>
      </w:pPr>
    </w:p>
    <w:p w:rsidR="00E731FC" w:rsidRDefault="00BE4D2C">
      <w:pPr>
        <w:pStyle w:val="3"/>
      </w:pPr>
      <w:bookmarkStart w:id="25" w:name="_Toc232815742"/>
      <w:bookmarkStart w:id="26" w:name="_Toc502734369"/>
      <w:r>
        <w:rPr>
          <w:rFonts w:hint="eastAsia"/>
        </w:rPr>
        <w:t>硬件</w:t>
      </w:r>
      <w:bookmarkEnd w:id="25"/>
      <w:bookmarkEnd w:id="26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bookmarkStart w:id="27" w:name="_Toc502734370"/>
      <w:r>
        <w:rPr>
          <w:rFonts w:hint="eastAsia"/>
        </w:rPr>
        <w:t>网络</w:t>
      </w:r>
      <w:bookmarkEnd w:id="27"/>
    </w:p>
    <w:p w:rsidR="00E731FC" w:rsidRDefault="00BE4D2C">
      <w:pPr>
        <w:pStyle w:val="31"/>
      </w:pPr>
      <w:proofErr w:type="spellStart"/>
      <w:r>
        <w:t>Wifi</w:t>
      </w:r>
      <w:proofErr w:type="spellEnd"/>
      <w:r>
        <w:t>，</w:t>
      </w:r>
      <w:r>
        <w:t>2G</w:t>
      </w:r>
      <w:r>
        <w:t>，</w:t>
      </w:r>
      <w:r>
        <w:t>3G</w:t>
      </w:r>
      <w:r>
        <w:t>（应用接口对于网络异常的处理等）</w:t>
      </w:r>
    </w:p>
    <w:p w:rsidR="00E731FC" w:rsidRDefault="00E731FC">
      <w:pPr>
        <w:pStyle w:val="31"/>
      </w:pPr>
    </w:p>
    <w:p w:rsidR="00E731FC" w:rsidRDefault="00E731FC">
      <w:pPr>
        <w:pStyle w:val="31"/>
      </w:pPr>
    </w:p>
    <w:p w:rsidR="00E731FC" w:rsidRDefault="00BE4D2C">
      <w:pPr>
        <w:pStyle w:val="2"/>
      </w:pPr>
      <w:bookmarkStart w:id="28" w:name="_Toc232815744"/>
      <w:bookmarkStart w:id="29" w:name="_Toc502734371"/>
      <w:r>
        <w:rPr>
          <w:rFonts w:hint="eastAsia"/>
        </w:rPr>
        <w:lastRenderedPageBreak/>
        <w:t>测试进度</w:t>
      </w:r>
      <w:bookmarkEnd w:id="28"/>
      <w:bookmarkEnd w:id="29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084"/>
        <w:gridCol w:w="1314"/>
        <w:gridCol w:w="1436"/>
        <w:gridCol w:w="1123"/>
        <w:gridCol w:w="1109"/>
      </w:tblGrid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084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用户信息展示</w:t>
            </w:r>
          </w:p>
        </w:tc>
        <w:tc>
          <w:tcPr>
            <w:tcW w:w="1084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BE4D2C">
              <w:rPr>
                <w:spacing w:val="-3"/>
              </w:rPr>
              <w:t>2-2</w:t>
            </w:r>
            <w:r w:rsidR="00BE4D2C">
              <w:rPr>
                <w:rFonts w:hint="eastAsia"/>
                <w:spacing w:val="-3"/>
              </w:rPr>
              <w:t>5</w:t>
            </w:r>
          </w:p>
        </w:tc>
        <w:tc>
          <w:tcPr>
            <w:tcW w:w="131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58694A">
              <w:rPr>
                <w:spacing w:val="-3"/>
              </w:rPr>
              <w:t>2-2</w:t>
            </w:r>
            <w:r w:rsidR="0058694A"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E731FC" w:rsidRDefault="0058694A">
            <w:r>
              <w:t>张郭霄</w:t>
            </w:r>
          </w:p>
        </w:tc>
      </w:tr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用户发布动态信息的展示</w:t>
            </w:r>
          </w:p>
        </w:tc>
        <w:tc>
          <w:tcPr>
            <w:tcW w:w="1084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BE4D2C">
              <w:rPr>
                <w:spacing w:val="-3"/>
              </w:rPr>
              <w:t>2-2</w:t>
            </w:r>
            <w:r w:rsidR="00BE4D2C">
              <w:rPr>
                <w:rFonts w:hint="eastAsia"/>
                <w:spacing w:val="-3"/>
              </w:rPr>
              <w:t>5</w:t>
            </w:r>
          </w:p>
        </w:tc>
        <w:tc>
          <w:tcPr>
            <w:tcW w:w="131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58694A">
              <w:rPr>
                <w:spacing w:val="-3"/>
              </w:rPr>
              <w:t>2-2</w:t>
            </w:r>
            <w:r w:rsidR="0058694A"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E731FC" w:rsidRDefault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用户发布动态信息的评论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12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26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12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26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用户发布动态</w:t>
            </w:r>
            <w:proofErr w:type="gramStart"/>
            <w:r>
              <w:rPr>
                <w:rFonts w:hint="eastAsia"/>
              </w:rPr>
              <w:t>信息点赞功能</w:t>
            </w:r>
            <w:proofErr w:type="gramEnd"/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-12-26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-12-26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用户签到功能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系统婴幼儿孕育知识推送功能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社区讨论功能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 w:rsidTr="00E73BB1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社区留言功能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线下活动通知功能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-12-29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-12-29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线下成功活动展示功能</w:t>
            </w:r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用户投稿功能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用户提问功能</w:t>
            </w:r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rPr>
                <w:spacing w:val="-3"/>
              </w:rPr>
              <w:t>张郭霄</w:t>
            </w:r>
          </w:p>
        </w:tc>
      </w:tr>
      <w:tr w:rsidR="0058694A" w:rsidTr="0058694A">
        <w:trPr>
          <w:trHeight w:val="883"/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084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</w:t>
            </w:r>
            <w:r w:rsidR="0058694A">
              <w:rPr>
                <w:rFonts w:hint="eastAsia"/>
                <w:spacing w:val="-3"/>
              </w:rPr>
              <w:t>-25</w:t>
            </w:r>
          </w:p>
        </w:tc>
        <w:tc>
          <w:tcPr>
            <w:tcW w:w="131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436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</w:t>
            </w:r>
            <w:r w:rsidR="0058694A">
              <w:rPr>
                <w:rFonts w:hint="eastAsia"/>
                <w:spacing w:val="-3"/>
              </w:rPr>
              <w:t>-25</w:t>
            </w:r>
          </w:p>
        </w:tc>
        <w:tc>
          <w:tcPr>
            <w:tcW w:w="1123" w:type="dxa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E731FC" w:rsidRDefault="00BE4D2C">
      <w:pPr>
        <w:pStyle w:val="2"/>
      </w:pPr>
      <w:bookmarkStart w:id="30" w:name="_Toc232815745"/>
      <w:bookmarkStart w:id="31" w:name="_Toc502734372"/>
      <w:r>
        <w:rPr>
          <w:rFonts w:hint="eastAsia"/>
        </w:rPr>
        <w:t>通过准则</w:t>
      </w:r>
      <w:bookmarkEnd w:id="30"/>
      <w:bookmarkEnd w:id="31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32" w:name="_Toc232815746"/>
      <w:bookmarkStart w:id="33" w:name="_Toc502734373"/>
      <w:r>
        <w:rPr>
          <w:rFonts w:hint="eastAsia"/>
        </w:rPr>
        <w:lastRenderedPageBreak/>
        <w:t>测试方案</w:t>
      </w:r>
      <w:bookmarkEnd w:id="32"/>
      <w:bookmarkEnd w:id="33"/>
    </w:p>
    <w:p w:rsidR="00E731FC" w:rsidRDefault="00BE4D2C">
      <w:pPr>
        <w:pStyle w:val="2"/>
      </w:pPr>
      <w:bookmarkStart w:id="34" w:name="_Toc232815747"/>
      <w:bookmarkStart w:id="35" w:name="_Toc502734374"/>
      <w:r>
        <w:rPr>
          <w:rFonts w:hint="eastAsia"/>
        </w:rPr>
        <w:t>测试策略</w:t>
      </w:r>
      <w:bookmarkEnd w:id="34"/>
      <w:bookmarkEnd w:id="35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36" w:name="_Toc232815748"/>
      <w:r>
        <w:br w:type="page"/>
      </w:r>
    </w:p>
    <w:p w:rsidR="00E731FC" w:rsidRDefault="00BE4D2C">
      <w:pPr>
        <w:pStyle w:val="2"/>
      </w:pPr>
      <w:bookmarkStart w:id="37" w:name="_Toc502734375"/>
      <w:r>
        <w:rPr>
          <w:rFonts w:hint="eastAsia"/>
        </w:rPr>
        <w:lastRenderedPageBreak/>
        <w:t>测试范围</w:t>
      </w:r>
      <w:bookmarkEnd w:id="36"/>
      <w:bookmarkEnd w:id="37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E731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E731FC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袋鼠兜app</w:t>
            </w:r>
          </w:p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4B3D5E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选择定位地点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</w:t>
            </w:r>
            <w:r>
              <w:rPr>
                <w:rFonts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输入登录名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E731FC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显示登录首页</w:t>
            </w:r>
          </w:p>
        </w:tc>
      </w:tr>
      <w:tr w:rsidR="00E731FC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4B3D5E">
              <w:rPr>
                <w:rFonts w:ascii="宋体" w:hint="eastAsia"/>
              </w:rPr>
              <w:t>定位界面</w:t>
            </w:r>
          </w:p>
        </w:tc>
      </w:tr>
      <w:tr w:rsidR="00E731FC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发布</w:t>
            </w:r>
            <w:r w:rsidR="004B3D5E">
              <w:rPr>
                <w:rFonts w:hint="eastAsia"/>
              </w:rPr>
              <w:t>宠物招领</w:t>
            </w:r>
            <w:r>
              <w:rPr>
                <w:rFonts w:hint="eastAsia"/>
              </w:rPr>
              <w:t>信息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登录状态下点击加号进行添加进入添加页面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输入文字</w:t>
            </w:r>
          </w:p>
        </w:tc>
      </w:tr>
      <w:tr w:rsidR="00E731FC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添加图片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保存添加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取消添加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登录状态下可以发表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显示添加成功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添加成功后会跳转到首页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首页可以显示发表内容</w:t>
            </w:r>
          </w:p>
        </w:tc>
      </w:tr>
      <w:tr w:rsidR="00E731FC">
        <w:trPr>
          <w:trHeight w:val="6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6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登录状态下找到动态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在首页查找感兴趣动态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登录状态下点击评论按钮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进入评论页面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输入评论的文字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登录状态下动态更新并显示评论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评论可以删除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登录状态下找到动态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在首页查找感兴趣动态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proofErr w:type="gramStart"/>
            <w:r>
              <w:rPr>
                <w:rFonts w:hint="eastAsia"/>
              </w:rPr>
              <w:t>点击点赞按钮</w:t>
            </w:r>
            <w:proofErr w:type="gramEnd"/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进行点赞</w:t>
            </w:r>
            <w:proofErr w:type="gramEnd"/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登录状态下动态更新并</w:t>
            </w:r>
            <w:proofErr w:type="gramStart"/>
            <w:r>
              <w:rPr>
                <w:rFonts w:hint="eastAsia"/>
              </w:rPr>
              <w:t>显示点赞</w:t>
            </w:r>
            <w:proofErr w:type="gramEnd"/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点赞可以</w:t>
            </w:r>
            <w:proofErr w:type="gramEnd"/>
            <w:r>
              <w:rPr>
                <w:rFonts w:ascii="宋体" w:hint="eastAsia"/>
              </w:rPr>
              <w:t>取消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</w:tbl>
    <w:p w:rsidR="00E731FC" w:rsidRDefault="00BE4D2C">
      <w:r>
        <w:br w:type="page"/>
      </w: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E731FC">
        <w:trPr>
          <w:trHeight w:val="195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袋鼠兜app</w:t>
            </w:r>
          </w:p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用户进行签到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r>
              <w:rPr>
                <w:rFonts w:hint="eastAsia"/>
              </w:rPr>
              <w:t>登录状态下点击“签到”按钮进入签到页面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rPr>
                <w:rFonts w:ascii="宋体"/>
              </w:rPr>
            </w:pPr>
            <w:r>
              <w:rPr>
                <w:rFonts w:hint="eastAsia"/>
              </w:rPr>
              <w:t>进行本天的签到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签到成功提示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签到失败提示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取消签到提示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登录状态下一天只能签到一次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一天签到一次成功后按钮禁用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每天晚上12点签到按钮重用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第二天可以正常签到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查看系统推送</w:t>
            </w:r>
            <w:proofErr w:type="gramStart"/>
            <w:r w:rsidR="004B3D5E">
              <w:rPr>
                <w:rFonts w:hint="eastAsia"/>
              </w:rPr>
              <w:t>萌宠信息</w:t>
            </w:r>
            <w:proofErr w:type="gramEnd"/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登录状态下首页上栏进行浏览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可以打开文章进行浏览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用户社区讨论</w:t>
            </w: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登录状态下选择感兴趣的板块点击进入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</w:t>
            </w:r>
            <w:proofErr w:type="gramStart"/>
            <w:r>
              <w:rPr>
                <w:rFonts w:ascii="宋体" w:hint="eastAsia"/>
              </w:rPr>
              <w:t>版块</w:t>
            </w:r>
            <w:proofErr w:type="gramEnd"/>
            <w:r>
              <w:rPr>
                <w:rFonts w:ascii="宋体" w:hint="eastAsia"/>
              </w:rPr>
              <w:t>的跳转</w:t>
            </w:r>
          </w:p>
        </w:tc>
      </w:tr>
      <w:tr w:rsidR="00E731FC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登录状态下查看话题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搜索感兴趣的话题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r>
              <w:rPr>
                <w:rFonts w:hint="eastAsia"/>
              </w:rPr>
              <w:t>登录状态下进行讨论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用户查看活动通知及浏览以往成功活动</w:t>
            </w: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ascii="宋体" w:hint="eastAsia"/>
              </w:rPr>
              <w:t>登录状态下</w:t>
            </w:r>
            <w:r>
              <w:rPr>
                <w:rFonts w:hint="eastAsia"/>
              </w:rPr>
              <w:t>查看以往成功活动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跳转以往成功活动页面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登录状态下查看活动通知板块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跳转活动通知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登录状态下选择喜欢的进行点击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查看活动具体详情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可以报名参加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报名成功跳转活动通知板块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登录状态下编辑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提示修改成功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用户意见反馈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登录状态下“我”页面联系我们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已经提交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</w:tbl>
    <w:p w:rsidR="00E731FC" w:rsidRDefault="00BE4D2C">
      <w:r>
        <w:br w:type="page"/>
      </w:r>
    </w:p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38" w:name="_Toc232815749"/>
      <w:bookmarkStart w:id="39" w:name="_Toc502734376"/>
      <w:r>
        <w:rPr>
          <w:rFonts w:hint="eastAsia"/>
        </w:rPr>
        <w:t>测试风险分析</w:t>
      </w:r>
      <w:bookmarkEnd w:id="38"/>
      <w:bookmarkEnd w:id="39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40" w:name="_Toc232815750"/>
      <w:bookmarkStart w:id="41" w:name="_Toc502734377"/>
      <w:r>
        <w:rPr>
          <w:rFonts w:hint="eastAsia"/>
        </w:rPr>
        <w:t>测试方法</w:t>
      </w:r>
      <w:bookmarkEnd w:id="40"/>
      <w:bookmarkEnd w:id="4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42" w:name="_Toc232815751"/>
      <w:bookmarkStart w:id="43" w:name="_Toc502734378"/>
      <w:r>
        <w:rPr>
          <w:rFonts w:hint="eastAsia"/>
        </w:rPr>
        <w:t>测试重点</w:t>
      </w:r>
      <w:bookmarkEnd w:id="42"/>
      <w:bookmarkEnd w:id="43"/>
    </w:p>
    <w:p w:rsidR="00E731FC" w:rsidRDefault="00BE4D2C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44" w:name="_Toc232815752"/>
      <w:bookmarkStart w:id="45" w:name="_Toc502734379"/>
      <w:r>
        <w:rPr>
          <w:rFonts w:hint="eastAsia"/>
        </w:rPr>
        <w:t>测试准备</w:t>
      </w:r>
      <w:bookmarkEnd w:id="44"/>
      <w:bookmarkEnd w:id="45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46" w:name="_Toc232815753"/>
      <w:bookmarkStart w:id="47" w:name="_Toc502734380"/>
      <w:r>
        <w:rPr>
          <w:rFonts w:hint="eastAsia"/>
        </w:rPr>
        <w:t>测试项目说明</w:t>
      </w:r>
      <w:bookmarkEnd w:id="46"/>
      <w:bookmarkEnd w:id="47"/>
    </w:p>
    <w:p w:rsidR="00E731FC" w:rsidRDefault="00BE4D2C">
      <w:pPr>
        <w:pStyle w:val="2"/>
      </w:pPr>
      <w:bookmarkStart w:id="48" w:name="_Toc232815755"/>
      <w:bookmarkStart w:id="49" w:name="_Toc502734381"/>
      <w:r>
        <w:rPr>
          <w:rFonts w:hint="eastAsia"/>
        </w:rPr>
        <w:t>系统使用角色</w:t>
      </w:r>
      <w:bookmarkEnd w:id="48"/>
      <w:bookmarkEnd w:id="49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50" w:name="_Toc232815756"/>
      <w:bookmarkStart w:id="51" w:name="_Toc502734382"/>
      <w:r>
        <w:rPr>
          <w:rFonts w:hint="eastAsia"/>
        </w:rPr>
        <w:t>通用的测试约束</w:t>
      </w:r>
      <w:bookmarkEnd w:id="50"/>
      <w:bookmarkEnd w:id="51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52" w:name="_Toc232815757"/>
      <w:bookmarkStart w:id="53" w:name="_Toc502734383"/>
      <w:r>
        <w:rPr>
          <w:rFonts w:hint="eastAsia"/>
        </w:rPr>
        <w:t>易用性测试</w:t>
      </w:r>
      <w:bookmarkEnd w:id="52"/>
      <w:bookmarkEnd w:id="53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F06" w:rsidRDefault="00681F06">
      <w:r>
        <w:separator/>
      </w:r>
    </w:p>
  </w:endnote>
  <w:endnote w:type="continuationSeparator" w:id="0">
    <w:p w:rsidR="00681F06" w:rsidRDefault="0068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731FC" w:rsidRDefault="00E731F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E731F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E731FC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144D6">
      <w:rPr>
        <w:rStyle w:val="ac"/>
        <w:noProof/>
      </w:rPr>
      <w:t>i</w:t>
    </w:r>
    <w:r>
      <w:rPr>
        <w:rStyle w:val="ac"/>
      </w:rPr>
      <w:fldChar w:fldCharType="end"/>
    </w:r>
  </w:p>
  <w:p w:rsidR="00E731FC" w:rsidRDefault="00E731FC">
    <w:pPr>
      <w:pStyle w:val="aa"/>
      <w:jc w:val="center"/>
    </w:pPr>
  </w:p>
  <w:p w:rsidR="00E731FC" w:rsidRDefault="00E731FC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144D6">
      <w:rPr>
        <w:rStyle w:val="ac"/>
        <w:noProof/>
      </w:rPr>
      <w:t>iii</w:t>
    </w:r>
    <w:r>
      <w:rPr>
        <w:rStyle w:val="ac"/>
      </w:rPr>
      <w:fldChar w:fldCharType="end"/>
    </w:r>
  </w:p>
  <w:p w:rsidR="00E731FC" w:rsidRDefault="00BE4D2C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144D6">
      <w:rPr>
        <w:rStyle w:val="ac"/>
        <w:noProof/>
      </w:rPr>
      <w:t>1</w:t>
    </w:r>
    <w:r>
      <w:rPr>
        <w:rStyle w:val="ac"/>
      </w:rPr>
      <w:fldChar w:fldCharType="end"/>
    </w:r>
  </w:p>
  <w:p w:rsidR="00E731FC" w:rsidRDefault="00BE4D2C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F06" w:rsidRDefault="00681F06">
      <w:r>
        <w:separator/>
      </w:r>
    </w:p>
  </w:footnote>
  <w:footnote w:type="continuationSeparator" w:id="0">
    <w:p w:rsidR="00681F06" w:rsidRDefault="00681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E731F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681F0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476220" r:id="rId2"/>
      </w:pict>
    </w:r>
    <w:r w:rsidR="00BE4D2C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E4D2C">
      <w:rPr>
        <w:rFonts w:ascii="宋体" w:hint="eastAsia"/>
        <w:b/>
      </w:rPr>
      <w:tab/>
    </w:r>
    <w:r w:rsidR="00BE4D2C">
      <w:rPr>
        <w:rFonts w:eastAsia="幼圆" w:hint="eastAsia"/>
      </w:rPr>
      <w:t>项目名称：</w:t>
    </w:r>
    <w:r w:rsidR="00BE4D2C">
      <w:rPr>
        <w:rFonts w:ascii="宋体" w:hint="eastAsia"/>
        <w:b/>
      </w:rPr>
      <w:tab/>
    </w:r>
  </w:p>
  <w:p w:rsidR="00E731FC" w:rsidRDefault="00E731FC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E731FC" w:rsidRDefault="00E731FC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E731FC" w:rsidRDefault="00E731FC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9057E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3D5E"/>
    <w:rsid w:val="004B67BC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4D6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81F06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2547"/>
    <w:rsid w:val="00913D49"/>
    <w:rsid w:val="00926960"/>
    <w:rsid w:val="0093454D"/>
    <w:rsid w:val="00942C47"/>
    <w:rsid w:val="00942D1D"/>
    <w:rsid w:val="00952237"/>
    <w:rsid w:val="00957CC1"/>
    <w:rsid w:val="0097240E"/>
    <w:rsid w:val="009906E1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35908"/>
    <w:rsid w:val="00C64479"/>
    <w:rsid w:val="00C83045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uiPriority w:val="99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6144D6"/>
    <w:pPr>
      <w:widowControl/>
      <w:numPr>
        <w:numId w:val="0"/>
      </w:numPr>
      <w:tabs>
        <w:tab w:val="clear" w:pos="360"/>
        <w:tab w:val="clear" w:pos="5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uiPriority w:val="99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6144D6"/>
    <w:pPr>
      <w:widowControl/>
      <w:numPr>
        <w:numId w:val="0"/>
      </w:numPr>
      <w:tabs>
        <w:tab w:val="clear" w:pos="360"/>
        <w:tab w:val="clear" w:pos="5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BC44AF-0CDC-48F1-8F8C-8081CEB5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18</TotalTime>
  <Pages>12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张意诚</cp:lastModifiedBy>
  <cp:revision>24</cp:revision>
  <cp:lastPrinted>2002-04-30T08:36:00Z</cp:lastPrinted>
  <dcterms:created xsi:type="dcterms:W3CDTF">2016-03-02T09:07:00Z</dcterms:created>
  <dcterms:modified xsi:type="dcterms:W3CDTF">2018-01-03T01:17:00Z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